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EE08D1" w14:paraId="4832DE36" w14:textId="77777777">
        <w:tc>
          <w:tcPr>
            <w:tcW w:w="965" w:type="dxa"/>
            <w:shd w:val="clear" w:color="auto" w:fill="3A3A3A" w:themeFill="text2"/>
          </w:tcPr>
          <w:p w14:paraId="03193826" w14:textId="77777777" w:rsidR="00EE08D1" w:rsidRDefault="00EE08D1">
            <w:pPr>
              <w:spacing w:before="260"/>
            </w:pPr>
          </w:p>
        </w:tc>
        <w:tc>
          <w:tcPr>
            <w:tcW w:w="518" w:type="dxa"/>
          </w:tcPr>
          <w:p w14:paraId="798BC033" w14:textId="77777777" w:rsidR="00EE08D1" w:rsidRDefault="00EE08D1">
            <w:pPr>
              <w:spacing w:before="260"/>
            </w:pPr>
          </w:p>
        </w:tc>
        <w:tc>
          <w:tcPr>
            <w:tcW w:w="8581" w:type="dxa"/>
          </w:tcPr>
          <w:p w14:paraId="01595FCA" w14:textId="0ED89AA7" w:rsidR="00EE08D1" w:rsidRDefault="003635AB">
            <w:pPr>
              <w:pStyle w:val="Title"/>
            </w:pPr>
            <w:r>
              <w:t>Advising Assistant</w:t>
            </w:r>
          </w:p>
          <w:p w14:paraId="5CBC8B24" w14:textId="7A0CA305" w:rsidR="00EE08D1" w:rsidRDefault="003635AB">
            <w:pPr>
              <w:pStyle w:val="Subtitle"/>
            </w:pPr>
            <w:r>
              <w:t>Requirements Document</w:t>
            </w:r>
          </w:p>
        </w:tc>
      </w:tr>
    </w:tbl>
    <w:p w14:paraId="6F7B3C79" w14:textId="56A1ADB1" w:rsidR="00EE08D1" w:rsidRDefault="003635AB" w:rsidP="003635AB">
      <w:pPr>
        <w:pStyle w:val="Date"/>
      </w:pPr>
      <w:proofErr w:type="spellStart"/>
      <w:r>
        <w:t>Maysia</w:t>
      </w:r>
      <w:proofErr w:type="spellEnd"/>
      <w:r>
        <w:t xml:space="preserve"> Miles</w:t>
      </w:r>
    </w:p>
    <w:p w14:paraId="42B55507" w14:textId="296408F6" w:rsidR="003635AB" w:rsidRDefault="003635AB" w:rsidP="007A2BF8">
      <w:pPr>
        <w:pStyle w:val="ListParagraph"/>
        <w:numPr>
          <w:ilvl w:val="0"/>
          <w:numId w:val="11"/>
        </w:numPr>
      </w:pPr>
      <w:r>
        <w:t>Functional</w:t>
      </w:r>
    </w:p>
    <w:p w14:paraId="2786CBA6" w14:textId="3DD17B29" w:rsidR="003635AB" w:rsidRDefault="003635AB" w:rsidP="003635AB">
      <w:pPr>
        <w:pStyle w:val="ListParagraph"/>
        <w:numPr>
          <w:ilvl w:val="0"/>
          <w:numId w:val="11"/>
        </w:numPr>
      </w:pPr>
      <w:r>
        <w:t xml:space="preserve">Usability </w:t>
      </w:r>
    </w:p>
    <w:p w14:paraId="286E9C80" w14:textId="2072F610" w:rsidR="003635AB" w:rsidRDefault="003635AB" w:rsidP="003635AB">
      <w:pPr>
        <w:pStyle w:val="ListParagraph"/>
        <w:numPr>
          <w:ilvl w:val="1"/>
          <w:numId w:val="11"/>
        </w:numPr>
      </w:pPr>
      <w:r>
        <w:t>Ease of Use</w:t>
      </w:r>
    </w:p>
    <w:p w14:paraId="29F8E478" w14:textId="164F06E0" w:rsidR="003635AB" w:rsidRDefault="003635AB" w:rsidP="0078285F">
      <w:pPr>
        <w:pStyle w:val="ListParagraph"/>
        <w:numPr>
          <w:ilvl w:val="1"/>
          <w:numId w:val="11"/>
        </w:numPr>
      </w:pPr>
      <w:r>
        <w:t>Accessibilit</w:t>
      </w:r>
      <w:r w:rsidR="0078285F">
        <w:t>y</w:t>
      </w:r>
    </w:p>
    <w:p w14:paraId="53E8AA3C" w14:textId="40DEBFFB" w:rsidR="003635AB" w:rsidRDefault="003635AB" w:rsidP="003635AB">
      <w:pPr>
        <w:pStyle w:val="ListParagraph"/>
        <w:numPr>
          <w:ilvl w:val="0"/>
          <w:numId w:val="11"/>
        </w:numPr>
      </w:pPr>
      <w:r>
        <w:t>Maintainability and Support</w:t>
      </w:r>
    </w:p>
    <w:p w14:paraId="3C77E0D7" w14:textId="6CB5550B" w:rsidR="003635AB" w:rsidRDefault="003635AB" w:rsidP="003635AB">
      <w:pPr>
        <w:pStyle w:val="ListParagraph"/>
        <w:numPr>
          <w:ilvl w:val="0"/>
          <w:numId w:val="11"/>
        </w:numPr>
      </w:pPr>
      <w:r>
        <w:t>Security</w:t>
      </w:r>
    </w:p>
    <w:p w14:paraId="3731ED0B" w14:textId="65A5468A" w:rsidR="003635AB" w:rsidRDefault="003635AB" w:rsidP="00A761E6">
      <w:pPr>
        <w:pStyle w:val="ListParagraph"/>
        <w:numPr>
          <w:ilvl w:val="1"/>
          <w:numId w:val="11"/>
        </w:numPr>
      </w:pPr>
      <w:r>
        <w:t>Acces</w:t>
      </w:r>
      <w:r w:rsidR="00A761E6">
        <w:t>s</w:t>
      </w:r>
    </w:p>
    <w:p w14:paraId="285B8EEE" w14:textId="1E91B38B" w:rsidR="003635AB" w:rsidRPr="003635AB" w:rsidRDefault="003635AB" w:rsidP="003635AB">
      <w:pPr>
        <w:pStyle w:val="Heading2"/>
        <w:rPr>
          <w:i/>
          <w:iCs/>
          <w:u w:val="single"/>
        </w:rPr>
      </w:pPr>
      <w:r w:rsidRPr="003635AB">
        <w:rPr>
          <w:i/>
          <w:iCs/>
          <w:u w:val="single"/>
        </w:rPr>
        <w:t>Requirements</w:t>
      </w:r>
    </w:p>
    <w:p w14:paraId="5F3B0373" w14:textId="541AEF4F" w:rsidR="00EE08D1" w:rsidRPr="00A2283F" w:rsidRDefault="003635AB">
      <w:pPr>
        <w:rPr>
          <w:color w:val="0070C0"/>
        </w:rPr>
      </w:pPr>
      <w:r w:rsidRPr="00A2283F">
        <w:rPr>
          <w:color w:val="0070C0"/>
        </w:rPr>
        <w:t>Requirement #1</w:t>
      </w:r>
    </w:p>
    <w:p w14:paraId="12DDD952" w14:textId="7A6F7F36" w:rsidR="003635AB" w:rsidRDefault="003635AB" w:rsidP="003635AB">
      <w:pPr>
        <w:pStyle w:val="ListParagraph"/>
        <w:numPr>
          <w:ilvl w:val="0"/>
          <w:numId w:val="12"/>
        </w:numPr>
      </w:pPr>
      <w:r w:rsidRPr="003635AB">
        <w:rPr>
          <w:b/>
          <w:bCs/>
        </w:rPr>
        <w:t xml:space="preserve">Type: </w:t>
      </w:r>
      <w:r>
        <w:t>Functional</w:t>
      </w:r>
    </w:p>
    <w:p w14:paraId="22703FB1" w14:textId="248B9771" w:rsidR="003635AB" w:rsidRDefault="003635AB" w:rsidP="003635AB">
      <w:pPr>
        <w:pStyle w:val="ListParagraph"/>
        <w:numPr>
          <w:ilvl w:val="0"/>
          <w:numId w:val="12"/>
        </w:numPr>
        <w:rPr>
          <w:b/>
          <w:bCs/>
        </w:rPr>
      </w:pPr>
      <w:r w:rsidRPr="003635AB">
        <w:rPr>
          <w:b/>
          <w:bCs/>
        </w:rPr>
        <w:t>Description:</w:t>
      </w:r>
      <w:r>
        <w:rPr>
          <w:b/>
          <w:bCs/>
        </w:rPr>
        <w:t xml:space="preserve"> </w:t>
      </w:r>
      <w:r>
        <w:t>When first selecting a major, the user will see a default graduation plan designed for most students</w:t>
      </w:r>
    </w:p>
    <w:p w14:paraId="3B2E5EA8" w14:textId="032902A5" w:rsidR="003635AB" w:rsidRDefault="003635AB" w:rsidP="003635AB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Rationale: </w:t>
      </w:r>
      <w:r>
        <w:t xml:space="preserve">Adjusting an existing plan with all the courses </w:t>
      </w:r>
      <w:proofErr w:type="gramStart"/>
      <w:r>
        <w:t>present</w:t>
      </w:r>
      <w:proofErr w:type="gramEnd"/>
      <w:r>
        <w:t xml:space="preserve"> may be easier than creating one from scratch.</w:t>
      </w:r>
    </w:p>
    <w:p w14:paraId="09747B73" w14:textId="17EC6BD7" w:rsidR="003635AB" w:rsidRDefault="003635AB" w:rsidP="003635AB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Fit criterion: </w:t>
      </w:r>
      <w:r>
        <w:t xml:space="preserve">Once a major is selected the courses given will match the list from the academic catalog. Prerequisites will be listed before </w:t>
      </w:r>
      <w:proofErr w:type="gramStart"/>
      <w:r>
        <w:t>an</w:t>
      </w:r>
      <w:proofErr w:type="gramEnd"/>
      <w:r>
        <w:t xml:space="preserve"> class that requires them.</w:t>
      </w:r>
    </w:p>
    <w:p w14:paraId="0CDC5266" w14:textId="489143A5" w:rsidR="003635AB" w:rsidRPr="008E64C5" w:rsidRDefault="003635AB" w:rsidP="003635AB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Priority: </w:t>
      </w:r>
      <w:r w:rsidRPr="003635AB">
        <w:t>High</w:t>
      </w:r>
    </w:p>
    <w:p w14:paraId="743EE354" w14:textId="5ABB169B" w:rsidR="003635AB" w:rsidRPr="00A2283F" w:rsidRDefault="003635AB" w:rsidP="003635AB">
      <w:pPr>
        <w:rPr>
          <w:color w:val="0070C0"/>
        </w:rPr>
      </w:pPr>
      <w:r w:rsidRPr="00A2283F">
        <w:rPr>
          <w:color w:val="0070C0"/>
        </w:rPr>
        <w:t>Requirement #</w:t>
      </w:r>
      <w:r w:rsidRPr="00A2283F">
        <w:rPr>
          <w:color w:val="0070C0"/>
        </w:rPr>
        <w:t>2</w:t>
      </w:r>
    </w:p>
    <w:p w14:paraId="2BA4082D" w14:textId="30E9D10A" w:rsidR="003635AB" w:rsidRDefault="003635AB" w:rsidP="003635AB">
      <w:pPr>
        <w:pStyle w:val="ListParagraph"/>
        <w:numPr>
          <w:ilvl w:val="0"/>
          <w:numId w:val="12"/>
        </w:numPr>
      </w:pPr>
      <w:r w:rsidRPr="003635AB">
        <w:rPr>
          <w:b/>
          <w:bCs/>
        </w:rPr>
        <w:t xml:space="preserve">Type: </w:t>
      </w:r>
      <w:r w:rsidR="000C772E">
        <w:t>Usability – Ease of use</w:t>
      </w:r>
    </w:p>
    <w:p w14:paraId="4EDA6729" w14:textId="1EE01A4C" w:rsidR="003635AB" w:rsidRDefault="003635AB" w:rsidP="003635AB">
      <w:pPr>
        <w:pStyle w:val="ListParagraph"/>
        <w:numPr>
          <w:ilvl w:val="0"/>
          <w:numId w:val="12"/>
        </w:numPr>
        <w:rPr>
          <w:b/>
          <w:bCs/>
        </w:rPr>
      </w:pPr>
      <w:r w:rsidRPr="003635AB">
        <w:rPr>
          <w:b/>
          <w:bCs/>
        </w:rPr>
        <w:lastRenderedPageBreak/>
        <w:t>Description:</w:t>
      </w:r>
      <w:r>
        <w:rPr>
          <w:b/>
          <w:bCs/>
        </w:rPr>
        <w:t xml:space="preserve"> </w:t>
      </w:r>
      <w:r w:rsidR="00003398">
        <w:t>After inserting your ID number and major</w:t>
      </w:r>
      <w:r w:rsidR="00102106">
        <w:t>,</w:t>
      </w:r>
      <w:r w:rsidR="00D81204">
        <w:t xml:space="preserve"> the user should und</w:t>
      </w:r>
      <w:r w:rsidR="007456A3">
        <w:t>er</w:t>
      </w:r>
      <w:r w:rsidR="00D81204">
        <w:t>stand how the product works</w:t>
      </w:r>
    </w:p>
    <w:p w14:paraId="2BB46E4E" w14:textId="4FD0EDFD" w:rsidR="003635AB" w:rsidRDefault="003635AB" w:rsidP="003635AB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Rationale: </w:t>
      </w:r>
      <w:r w:rsidR="00D43DF6">
        <w:rPr>
          <w:b/>
          <w:bCs/>
        </w:rPr>
        <w:t xml:space="preserve"> </w:t>
      </w:r>
      <w:r w:rsidR="00D43DF6">
        <w:t>From starting the program to creating a map; students should be able to use this program within minutes of opening it.</w:t>
      </w:r>
    </w:p>
    <w:p w14:paraId="43F87B14" w14:textId="56F14443" w:rsidR="003635AB" w:rsidRDefault="003635AB" w:rsidP="003635AB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Fit </w:t>
      </w:r>
      <w:r w:rsidR="002B165D">
        <w:rPr>
          <w:b/>
          <w:bCs/>
        </w:rPr>
        <w:t>criterion:</w:t>
      </w:r>
      <w:r w:rsidR="00581D44">
        <w:rPr>
          <w:b/>
          <w:bCs/>
        </w:rPr>
        <w:t xml:space="preserve"> </w:t>
      </w:r>
      <w:r w:rsidR="00581D44">
        <w:t xml:space="preserve">Once all information is inputted and a map is displayed, </w:t>
      </w:r>
      <w:r w:rsidR="00026197">
        <w:t>the all-around understanding should be within 5-7 minutes</w:t>
      </w:r>
    </w:p>
    <w:p w14:paraId="3D7973F7" w14:textId="7BEE04F5" w:rsidR="003635AB" w:rsidRDefault="003635AB" w:rsidP="003635AB">
      <w:r>
        <w:rPr>
          <w:b/>
          <w:bCs/>
        </w:rPr>
        <w:t xml:space="preserve">Priority: </w:t>
      </w:r>
      <w:r w:rsidRPr="003635AB">
        <w:t>High</w:t>
      </w:r>
    </w:p>
    <w:p w14:paraId="4989E282" w14:textId="78185858" w:rsidR="003635AB" w:rsidRPr="008E64C5" w:rsidRDefault="003635AB" w:rsidP="003635AB">
      <w:pPr>
        <w:rPr>
          <w:color w:val="0070C0"/>
        </w:rPr>
      </w:pPr>
      <w:r w:rsidRPr="008E64C5">
        <w:rPr>
          <w:color w:val="0070C0"/>
        </w:rPr>
        <w:t>Requirement #</w:t>
      </w:r>
      <w:r w:rsidRPr="008E64C5">
        <w:rPr>
          <w:color w:val="0070C0"/>
        </w:rPr>
        <w:t>3</w:t>
      </w:r>
    </w:p>
    <w:p w14:paraId="49C36327" w14:textId="369CCFD6" w:rsidR="003635AB" w:rsidRDefault="003635AB" w:rsidP="003635AB">
      <w:pPr>
        <w:pStyle w:val="ListParagraph"/>
        <w:numPr>
          <w:ilvl w:val="0"/>
          <w:numId w:val="12"/>
        </w:numPr>
      </w:pPr>
      <w:r w:rsidRPr="003635AB">
        <w:rPr>
          <w:b/>
          <w:bCs/>
        </w:rPr>
        <w:t xml:space="preserve">Type: </w:t>
      </w:r>
      <w:r w:rsidR="00DE2533">
        <w:t>Usability -</w:t>
      </w:r>
      <w:r w:rsidR="00967264">
        <w:t xml:space="preserve"> </w:t>
      </w:r>
      <w:r w:rsidR="00DE2533">
        <w:t>Accessibility</w:t>
      </w:r>
    </w:p>
    <w:p w14:paraId="67BFA569" w14:textId="4CAE6AB5" w:rsidR="003635AB" w:rsidRDefault="003635AB" w:rsidP="003635AB">
      <w:pPr>
        <w:pStyle w:val="ListParagraph"/>
        <w:numPr>
          <w:ilvl w:val="0"/>
          <w:numId w:val="12"/>
        </w:numPr>
        <w:rPr>
          <w:b/>
          <w:bCs/>
        </w:rPr>
      </w:pPr>
      <w:r w:rsidRPr="003635AB">
        <w:rPr>
          <w:b/>
          <w:bCs/>
        </w:rPr>
        <w:t>Description:</w:t>
      </w:r>
      <w:r>
        <w:rPr>
          <w:b/>
          <w:bCs/>
        </w:rPr>
        <w:t xml:space="preserve"> </w:t>
      </w:r>
      <w:r w:rsidR="00967264">
        <w:t>The product should aid all disabilities</w:t>
      </w:r>
    </w:p>
    <w:p w14:paraId="3E39899B" w14:textId="20B9C1D2" w:rsidR="003635AB" w:rsidRDefault="003635AB" w:rsidP="003635AB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Rationale: </w:t>
      </w:r>
      <w:r w:rsidR="009C0DEC">
        <w:t xml:space="preserve">I suffer from </w:t>
      </w:r>
      <w:r w:rsidR="000010FA">
        <w:t>dyslexia</w:t>
      </w:r>
      <w:r w:rsidR="009C0DEC">
        <w:t xml:space="preserve">, so I think the map is the </w:t>
      </w:r>
      <w:r w:rsidR="000010FA">
        <w:t>best</w:t>
      </w:r>
      <w:r w:rsidR="009C0DEC">
        <w:t xml:space="preserve"> way to help students who need a visual aid </w:t>
      </w:r>
      <w:r w:rsidR="000010FA">
        <w:t>because</w:t>
      </w:r>
      <w:r w:rsidR="009C0DEC">
        <w:t xml:space="preserve"> when there are so many words, confusion begins</w:t>
      </w:r>
      <w:r>
        <w:t>.</w:t>
      </w:r>
      <w:r w:rsidR="009C0DEC">
        <w:t xml:space="preserve"> Pictures and box help with organization and </w:t>
      </w:r>
      <w:r w:rsidR="000010FA">
        <w:t>readability</w:t>
      </w:r>
      <w:r w:rsidR="009C0DEC">
        <w:t>.</w:t>
      </w:r>
      <w:r w:rsidR="000010FA">
        <w:t xml:space="preserve"> </w:t>
      </w:r>
    </w:p>
    <w:p w14:paraId="4060DEB1" w14:textId="731FFB37" w:rsidR="003635AB" w:rsidRDefault="003635AB" w:rsidP="003635AB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Fit criterion: </w:t>
      </w:r>
      <w:r w:rsidR="009403D2">
        <w:t>All items on the map will have a specific color</w:t>
      </w:r>
      <w:r>
        <w:t>.</w:t>
      </w:r>
    </w:p>
    <w:p w14:paraId="1F3EDBFB" w14:textId="17C2BC60" w:rsidR="003635AB" w:rsidRDefault="003635AB" w:rsidP="003635AB">
      <w:r>
        <w:rPr>
          <w:b/>
          <w:bCs/>
        </w:rPr>
        <w:t xml:space="preserve">Priority: </w:t>
      </w:r>
      <w:r w:rsidRPr="003635AB">
        <w:t>High</w:t>
      </w:r>
    </w:p>
    <w:p w14:paraId="5493DA44" w14:textId="4EF4F635" w:rsidR="008177B9" w:rsidRPr="008E64C5" w:rsidRDefault="008177B9" w:rsidP="008177B9">
      <w:pPr>
        <w:rPr>
          <w:color w:val="0070C0"/>
        </w:rPr>
      </w:pPr>
      <w:r w:rsidRPr="008E64C5">
        <w:rPr>
          <w:color w:val="0070C0"/>
        </w:rPr>
        <w:t>Requirement #</w:t>
      </w:r>
      <w:r>
        <w:rPr>
          <w:color w:val="0070C0"/>
        </w:rPr>
        <w:t>4</w:t>
      </w:r>
    </w:p>
    <w:p w14:paraId="4729466F" w14:textId="53BB99CB" w:rsidR="008177B9" w:rsidRDefault="008177B9" w:rsidP="008177B9">
      <w:pPr>
        <w:pStyle w:val="ListParagraph"/>
        <w:numPr>
          <w:ilvl w:val="0"/>
          <w:numId w:val="12"/>
        </w:numPr>
      </w:pPr>
      <w:r w:rsidRPr="003635AB">
        <w:rPr>
          <w:b/>
          <w:bCs/>
        </w:rPr>
        <w:t xml:space="preserve">Type: </w:t>
      </w:r>
      <w:r w:rsidR="002963E4">
        <w:t>Security - Access</w:t>
      </w:r>
    </w:p>
    <w:p w14:paraId="157FE11A" w14:textId="61768590" w:rsidR="008177B9" w:rsidRDefault="008177B9" w:rsidP="008177B9">
      <w:pPr>
        <w:pStyle w:val="ListParagraph"/>
        <w:numPr>
          <w:ilvl w:val="0"/>
          <w:numId w:val="12"/>
        </w:numPr>
        <w:rPr>
          <w:b/>
          <w:bCs/>
        </w:rPr>
      </w:pPr>
      <w:r w:rsidRPr="003635AB">
        <w:rPr>
          <w:b/>
          <w:bCs/>
        </w:rPr>
        <w:t>Description:</w:t>
      </w:r>
      <w:r>
        <w:rPr>
          <w:b/>
          <w:bCs/>
        </w:rPr>
        <w:t xml:space="preserve"> </w:t>
      </w:r>
      <w:r w:rsidR="002963E4">
        <w:t>This product will be available to all CSU Computer Science majors</w:t>
      </w:r>
    </w:p>
    <w:p w14:paraId="65EB4E93" w14:textId="0F903DA7" w:rsidR="008177B9" w:rsidRDefault="008177B9" w:rsidP="008177B9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Rationale: </w:t>
      </w:r>
      <w:r w:rsidR="0091356C">
        <w:t>Students w</w:t>
      </w:r>
      <w:r w:rsidR="00A761E6">
        <w:t>ill be computer science majors</w:t>
      </w:r>
    </w:p>
    <w:p w14:paraId="0F325D15" w14:textId="714888E4" w:rsidR="008177B9" w:rsidRDefault="008177B9" w:rsidP="008177B9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Fit criterion: </w:t>
      </w:r>
      <w:r w:rsidR="00A761E6">
        <w:t>Users who have clearance to access the data will have the information to access the product</w:t>
      </w:r>
      <w:r>
        <w:t>.</w:t>
      </w:r>
    </w:p>
    <w:p w14:paraId="147A5123" w14:textId="1A29B5E3" w:rsidR="008177B9" w:rsidRPr="003635AB" w:rsidRDefault="008177B9" w:rsidP="008177B9">
      <w:pPr>
        <w:rPr>
          <w:b/>
          <w:bCs/>
        </w:rPr>
      </w:pPr>
      <w:r>
        <w:rPr>
          <w:b/>
          <w:bCs/>
        </w:rPr>
        <w:t xml:space="preserve">Priority: </w:t>
      </w:r>
      <w:r w:rsidRPr="003635AB">
        <w:t>High</w:t>
      </w:r>
    </w:p>
    <w:sectPr w:rsidR="008177B9" w:rsidRPr="003635AB">
      <w:footerReference w:type="default" r:id="rId7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7FDE" w14:textId="77777777" w:rsidR="003635AB" w:rsidRDefault="003635AB">
      <w:pPr>
        <w:spacing w:after="0" w:line="240" w:lineRule="auto"/>
      </w:pPr>
      <w:r>
        <w:separator/>
      </w:r>
    </w:p>
  </w:endnote>
  <w:endnote w:type="continuationSeparator" w:id="0">
    <w:p w14:paraId="21ADDD5B" w14:textId="77777777" w:rsidR="003635AB" w:rsidRDefault="0036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C5CB4" w14:textId="77777777" w:rsidR="00EE08D1" w:rsidRDefault="00F205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3077" w14:textId="77777777" w:rsidR="003635AB" w:rsidRDefault="003635AB">
      <w:pPr>
        <w:spacing w:after="0" w:line="240" w:lineRule="auto"/>
      </w:pPr>
      <w:r>
        <w:separator/>
      </w:r>
    </w:p>
  </w:footnote>
  <w:footnote w:type="continuationSeparator" w:id="0">
    <w:p w14:paraId="6B6E61E4" w14:textId="77777777" w:rsidR="003635AB" w:rsidRDefault="0036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D80D4B"/>
    <w:multiLevelType w:val="hybridMultilevel"/>
    <w:tmpl w:val="7DF21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6658F"/>
    <w:multiLevelType w:val="hybridMultilevel"/>
    <w:tmpl w:val="ED8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AB"/>
    <w:rsid w:val="000010FA"/>
    <w:rsid w:val="00003398"/>
    <w:rsid w:val="00026197"/>
    <w:rsid w:val="000C772E"/>
    <w:rsid w:val="00102106"/>
    <w:rsid w:val="00102223"/>
    <w:rsid w:val="00121CBD"/>
    <w:rsid w:val="002963E4"/>
    <w:rsid w:val="002B165D"/>
    <w:rsid w:val="003635AB"/>
    <w:rsid w:val="00581D44"/>
    <w:rsid w:val="007456A3"/>
    <w:rsid w:val="0078285F"/>
    <w:rsid w:val="007A2BF8"/>
    <w:rsid w:val="008177B9"/>
    <w:rsid w:val="008E64C5"/>
    <w:rsid w:val="0091356C"/>
    <w:rsid w:val="009403D2"/>
    <w:rsid w:val="00967264"/>
    <w:rsid w:val="009C0DEC"/>
    <w:rsid w:val="009F3224"/>
    <w:rsid w:val="00A02AB4"/>
    <w:rsid w:val="00A2283F"/>
    <w:rsid w:val="00A761E6"/>
    <w:rsid w:val="00D43DF6"/>
    <w:rsid w:val="00D81204"/>
    <w:rsid w:val="00DE2533"/>
    <w:rsid w:val="00E97EDF"/>
    <w:rsid w:val="00EE08D1"/>
    <w:rsid w:val="00F2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BD06"/>
  <w15:chartTrackingRefBased/>
  <w15:docId w15:val="{EBECB4B1-4125-414C-AE41-6B4BB898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36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jolemiles/Library/Containers/com.microsoft.Word/Data/Library/Application%20Support/Microsoft/Office/16.0/DTS/en-US%7b024F7AEF-F574-5B43-B43A-9ADF0B189151%7d/%7bFDEF1222-2BC1-C04B-9BAC-11524A214A0A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Maysia A. Miles</cp:lastModifiedBy>
  <cp:revision>2</cp:revision>
  <cp:lastPrinted>2021-12-09T19:56:00Z</cp:lastPrinted>
  <dcterms:created xsi:type="dcterms:W3CDTF">2021-12-09T19:59:00Z</dcterms:created>
  <dcterms:modified xsi:type="dcterms:W3CDTF">2021-12-09T19:59:00Z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